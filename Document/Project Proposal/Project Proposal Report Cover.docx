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306"/>
        <w:gridCol w:w="486"/>
      </w:tblGrid>
      <w:tr w:rsidR="00BC4207" w:rsidTr="00BF11F4">
        <w:trPr>
          <w:trHeight w:val="411"/>
        </w:trPr>
        <w:tc>
          <w:tcPr>
            <w:tcW w:w="9306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BC4207" w:rsidRPr="00993712" w:rsidRDefault="00BF11F4" w:rsidP="00B87B66">
            <w:pPr>
              <w:spacing w:line="360" w:lineRule="auto"/>
              <w:rPr>
                <w:rFonts w:asciiTheme="minorHAnsi" w:hAnsiTheme="minorHAnsi"/>
                <w:sz w:val="76"/>
                <w:szCs w:val="72"/>
              </w:rPr>
            </w:pPr>
            <w:r>
              <w:rPr>
                <w:rFonts w:asciiTheme="minorHAnsi" w:hAnsiTheme="minorHAnsi" w:cs="Arial"/>
                <w:b/>
                <w:color w:val="002060"/>
                <w:sz w:val="36"/>
                <w:szCs w:val="36"/>
              </w:rPr>
              <w:t>Project Title:</w:t>
            </w:r>
          </w:p>
        </w:tc>
        <w:tc>
          <w:tcPr>
            <w:tcW w:w="486" w:type="dxa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BC4207" w:rsidRPr="00477AC1" w:rsidRDefault="00BC4207">
            <w:pPr>
              <w:pStyle w:val="NoSpacing"/>
              <w:rPr>
                <w:rFonts w:asciiTheme="minorHAnsi" w:hAnsiTheme="minorHAnsi"/>
                <w:color w:val="4F81BD"/>
                <w:sz w:val="32"/>
                <w:szCs w:val="32"/>
              </w:rPr>
            </w:pPr>
          </w:p>
        </w:tc>
      </w:tr>
      <w:tr w:rsidR="00BC4207" w:rsidTr="00BF11F4">
        <w:tc>
          <w:tcPr>
            <w:tcW w:w="9306" w:type="dxa"/>
            <w:tcBorders>
              <w:top w:val="single" w:sz="18" w:space="0" w:color="808080"/>
            </w:tcBorders>
            <w:vAlign w:val="center"/>
          </w:tcPr>
          <w:p w:rsidR="00304A85" w:rsidRPr="00E35BAD" w:rsidRDefault="00304A85" w:rsidP="00304A8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35BAD">
              <w:rPr>
                <w:rFonts w:ascii="Arial" w:hAnsi="Arial" w:cs="Arial"/>
                <w:b/>
                <w:sz w:val="28"/>
                <w:szCs w:val="28"/>
              </w:rPr>
              <w:t>Staffordshire University</w:t>
            </w:r>
          </w:p>
          <w:p w:rsidR="00304A85" w:rsidRPr="00E35BAD" w:rsidRDefault="00304A85" w:rsidP="00304A8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35BAD">
              <w:rPr>
                <w:rFonts w:ascii="Arial" w:hAnsi="Arial" w:cs="Arial"/>
                <w:b/>
                <w:sz w:val="28"/>
                <w:szCs w:val="28"/>
              </w:rPr>
              <w:t>BSc (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H</w:t>
            </w:r>
            <w:r w:rsidRPr="00E35BAD">
              <w:rPr>
                <w:rFonts w:ascii="Arial" w:hAnsi="Arial" w:cs="Arial"/>
                <w:b/>
                <w:sz w:val="28"/>
                <w:szCs w:val="28"/>
              </w:rPr>
              <w:t>ons</w:t>
            </w:r>
            <w:proofErr w:type="spellEnd"/>
            <w:r w:rsidRPr="00E35BAD">
              <w:rPr>
                <w:rFonts w:ascii="Arial" w:hAnsi="Arial" w:cs="Arial"/>
                <w:b/>
                <w:sz w:val="28"/>
                <w:szCs w:val="28"/>
              </w:rPr>
              <w:t xml:space="preserve">) </w:t>
            </w:r>
            <w:r w:rsidR="00BF11F4">
              <w:rPr>
                <w:rFonts w:ascii="Arial" w:hAnsi="Arial" w:cs="Arial"/>
                <w:b/>
                <w:sz w:val="28"/>
                <w:szCs w:val="28"/>
              </w:rPr>
              <w:t>_________________________</w:t>
            </w:r>
            <w:r w:rsidR="00D20DF4">
              <w:rPr>
                <w:rFonts w:ascii="Arial" w:hAnsi="Arial" w:cs="Arial"/>
                <w:b/>
                <w:sz w:val="28"/>
                <w:szCs w:val="28"/>
              </w:rPr>
              <w:t xml:space="preserve"> (CS/IS/BIT)</w:t>
            </w:r>
          </w:p>
          <w:p w:rsidR="00304A85" w:rsidRPr="00E35BAD" w:rsidRDefault="00304A85" w:rsidP="00304A8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35BAD">
              <w:rPr>
                <w:rFonts w:ascii="Arial" w:hAnsi="Arial" w:cs="Arial"/>
                <w:b/>
                <w:sz w:val="28"/>
                <w:szCs w:val="28"/>
              </w:rPr>
              <w:t>Final Year Project Proposal</w:t>
            </w:r>
          </w:p>
          <w:p w:rsidR="00304A85" w:rsidRPr="00E35BAD" w:rsidRDefault="00304A85" w:rsidP="00304A8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35BAD">
              <w:rPr>
                <w:rFonts w:ascii="Arial" w:hAnsi="Arial" w:cs="Arial"/>
                <w:b/>
                <w:sz w:val="28"/>
                <w:szCs w:val="28"/>
              </w:rPr>
              <w:t xml:space="preserve">Course: </w:t>
            </w:r>
            <w:r w:rsidR="00BF11F4">
              <w:rPr>
                <w:rFonts w:ascii="Arial" w:hAnsi="Arial" w:cs="Arial"/>
                <w:b/>
                <w:sz w:val="28"/>
                <w:szCs w:val="28"/>
              </w:rPr>
              <w:t>__________</w:t>
            </w:r>
          </w:p>
          <w:p w:rsidR="00BC4207" w:rsidRDefault="00BC4207" w:rsidP="00BC4207">
            <w:pPr>
              <w:pStyle w:val="NoSpacing"/>
            </w:pPr>
          </w:p>
          <w:p w:rsidR="00304A85" w:rsidRDefault="00304A85" w:rsidP="00BC4207">
            <w:pPr>
              <w:pStyle w:val="NoSpacing"/>
            </w:pPr>
          </w:p>
          <w:p w:rsidR="00304A85" w:rsidRDefault="00304A85" w:rsidP="00BC4207">
            <w:pPr>
              <w:pStyle w:val="NoSpacing"/>
            </w:pPr>
          </w:p>
          <w:p w:rsidR="00304A85" w:rsidRDefault="00304A85" w:rsidP="00BC4207">
            <w:pPr>
              <w:pStyle w:val="NoSpacing"/>
            </w:pPr>
          </w:p>
          <w:p w:rsidR="00304A85" w:rsidRDefault="00304A85" w:rsidP="00BC4207">
            <w:pPr>
              <w:pStyle w:val="NoSpacing"/>
            </w:pPr>
          </w:p>
          <w:p w:rsidR="00304A85" w:rsidRDefault="00304A85" w:rsidP="00304A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>
              <w:rPr>
                <w:rFonts w:ascii="Arial" w:hAnsi="Arial" w:cs="Arial"/>
                <w:b/>
                <w:bCs/>
                <w:sz w:val="32"/>
                <w:szCs w:val="28"/>
              </w:rPr>
              <w:t>Project Supervisor</w:t>
            </w:r>
            <w:r w:rsidRPr="00CD5C43">
              <w:rPr>
                <w:rFonts w:ascii="Arial" w:hAnsi="Arial" w:cs="Arial"/>
                <w:b/>
                <w:bCs/>
                <w:sz w:val="32"/>
                <w:szCs w:val="28"/>
              </w:rPr>
              <w:t xml:space="preserve">: </w:t>
            </w:r>
            <w:r w:rsidR="00BF11F4">
              <w:rPr>
                <w:rFonts w:ascii="Arial" w:hAnsi="Arial" w:cs="Arial"/>
                <w:b/>
                <w:bCs/>
                <w:sz w:val="32"/>
                <w:szCs w:val="28"/>
              </w:rPr>
              <w:t>_________________</w:t>
            </w:r>
          </w:p>
          <w:p w:rsidR="00304A85" w:rsidRDefault="00304A85" w:rsidP="00304A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</w:p>
          <w:p w:rsidR="00304A85" w:rsidRDefault="00304A85" w:rsidP="00304A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>
              <w:rPr>
                <w:rFonts w:ascii="Arial" w:hAnsi="Arial" w:cs="Arial"/>
                <w:b/>
                <w:bCs/>
                <w:sz w:val="32"/>
                <w:szCs w:val="28"/>
              </w:rPr>
              <w:t xml:space="preserve">Prepared by: </w:t>
            </w:r>
            <w:r w:rsidR="00BF11F4">
              <w:rPr>
                <w:rFonts w:ascii="Arial" w:hAnsi="Arial" w:cs="Arial"/>
                <w:b/>
                <w:bCs/>
                <w:sz w:val="32"/>
                <w:szCs w:val="28"/>
              </w:rPr>
              <w:t>_________________</w:t>
            </w:r>
          </w:p>
          <w:p w:rsidR="00304A85" w:rsidRDefault="00304A85" w:rsidP="00304A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>
              <w:rPr>
                <w:rFonts w:ascii="Arial" w:hAnsi="Arial" w:cs="Arial"/>
                <w:b/>
                <w:bCs/>
                <w:sz w:val="32"/>
                <w:szCs w:val="28"/>
              </w:rPr>
              <w:t xml:space="preserve">Student ID: </w:t>
            </w:r>
            <w:r w:rsidR="00BF11F4">
              <w:rPr>
                <w:rFonts w:ascii="Arial" w:hAnsi="Arial" w:cs="Arial"/>
                <w:b/>
                <w:bCs/>
                <w:sz w:val="32"/>
                <w:szCs w:val="28"/>
              </w:rPr>
              <w:t>_________________</w:t>
            </w:r>
          </w:p>
          <w:p w:rsidR="00304A85" w:rsidRPr="001479C1" w:rsidRDefault="00304A85" w:rsidP="00304A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479C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Proposal submission date: </w:t>
            </w:r>
            <w:r w:rsidR="00BF11F4" w:rsidRPr="001479C1">
              <w:rPr>
                <w:rFonts w:ascii="Arial" w:hAnsi="Arial" w:cs="Arial"/>
                <w:b/>
                <w:bCs/>
                <w:sz w:val="24"/>
                <w:szCs w:val="24"/>
              </w:rPr>
              <w:t>________________</w:t>
            </w:r>
          </w:p>
          <w:p w:rsidR="00304A85" w:rsidRDefault="00304A85" w:rsidP="00BC4207">
            <w:pPr>
              <w:pStyle w:val="NoSpacing"/>
            </w:pPr>
          </w:p>
        </w:tc>
        <w:tc>
          <w:tcPr>
            <w:tcW w:w="486" w:type="dxa"/>
            <w:tcBorders>
              <w:top w:val="single" w:sz="18" w:space="0" w:color="808080"/>
            </w:tcBorders>
            <w:vAlign w:val="center"/>
          </w:tcPr>
          <w:p w:rsidR="00BC4207" w:rsidRPr="00BC4207" w:rsidRDefault="00BC4207">
            <w:pPr>
              <w:pStyle w:val="NoSpacing"/>
              <w:rPr>
                <w:rFonts w:ascii="Cambria" w:hAnsi="Cambria"/>
                <w:sz w:val="36"/>
                <w:szCs w:val="36"/>
              </w:rPr>
            </w:pPr>
          </w:p>
        </w:tc>
      </w:tr>
    </w:tbl>
    <w:p w:rsidR="00473DB2" w:rsidRPr="00B3029B" w:rsidRDefault="00304A85" w:rsidP="00304A85">
      <w:pPr>
        <w:rPr>
          <w:rFonts w:ascii="Arial Black" w:hAnsi="Arial Black"/>
          <w:b/>
          <w:bCs/>
          <w:color w:val="365F9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editId="25B1FCAF">
            <wp:extent cx="5202555" cy="97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BC4207">
        <w:br w:type="page"/>
      </w:r>
      <w:r w:rsidR="007816B7" w:rsidRPr="00B3029B">
        <w:rPr>
          <w:rFonts w:ascii="Arial Black" w:hAnsi="Arial Black"/>
          <w:b/>
          <w:bCs/>
          <w:color w:val="365F91"/>
          <w:sz w:val="28"/>
          <w:szCs w:val="28"/>
        </w:rPr>
        <w:lastRenderedPageBreak/>
        <w:t>Table of Content</w:t>
      </w:r>
    </w:p>
    <w:p w:rsidR="00473DB2" w:rsidRPr="00B3029B" w:rsidRDefault="00BA20F9" w:rsidP="001349ED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3029B">
        <w:rPr>
          <w:rFonts w:ascii="Arial" w:hAnsi="Arial" w:cs="Arial"/>
          <w:b/>
          <w:sz w:val="24"/>
          <w:szCs w:val="24"/>
        </w:rPr>
        <w:t>Background</w:t>
      </w:r>
    </w:p>
    <w:p w:rsidR="00BA20F9" w:rsidRPr="00B3029B" w:rsidRDefault="00BA20F9" w:rsidP="00B3029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3029B">
        <w:rPr>
          <w:rFonts w:ascii="Arial" w:hAnsi="Arial" w:cs="Arial"/>
          <w:b/>
          <w:sz w:val="24"/>
          <w:szCs w:val="24"/>
        </w:rPr>
        <w:t>P</w:t>
      </w:r>
      <w:r w:rsidRPr="00B3029B">
        <w:rPr>
          <w:rFonts w:ascii="Arial" w:hAnsi="Arial" w:cs="Arial"/>
          <w:b/>
          <w:sz w:val="24"/>
          <w:szCs w:val="24"/>
        </w:rPr>
        <w:t xml:space="preserve">roblems </w:t>
      </w:r>
      <w:r w:rsidRPr="00B3029B">
        <w:rPr>
          <w:rFonts w:ascii="Arial" w:hAnsi="Arial" w:cs="Arial"/>
          <w:b/>
          <w:sz w:val="24"/>
          <w:szCs w:val="24"/>
        </w:rPr>
        <w:t>F</w:t>
      </w:r>
      <w:r w:rsidRPr="00B3029B">
        <w:rPr>
          <w:rFonts w:ascii="Arial" w:hAnsi="Arial" w:cs="Arial"/>
          <w:b/>
          <w:sz w:val="24"/>
          <w:szCs w:val="24"/>
        </w:rPr>
        <w:t>ound</w:t>
      </w:r>
    </w:p>
    <w:p w:rsidR="00BA20F9" w:rsidRPr="00B3029B" w:rsidRDefault="00BA20F9" w:rsidP="00B3029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3029B">
        <w:rPr>
          <w:rFonts w:ascii="Arial" w:hAnsi="Arial" w:cs="Arial"/>
          <w:b/>
          <w:sz w:val="24"/>
          <w:szCs w:val="24"/>
        </w:rPr>
        <w:t>P</w:t>
      </w:r>
      <w:r w:rsidRPr="00B3029B">
        <w:rPr>
          <w:rFonts w:ascii="Arial" w:hAnsi="Arial" w:cs="Arial"/>
          <w:b/>
          <w:sz w:val="24"/>
          <w:szCs w:val="24"/>
        </w:rPr>
        <w:t>roject</w:t>
      </w:r>
      <w:r w:rsidRPr="00B3029B">
        <w:rPr>
          <w:rFonts w:ascii="Arial" w:hAnsi="Arial" w:cs="Arial"/>
          <w:b/>
          <w:sz w:val="24"/>
          <w:szCs w:val="24"/>
        </w:rPr>
        <w:t xml:space="preserve"> O</w:t>
      </w:r>
      <w:r w:rsidRPr="00B3029B">
        <w:rPr>
          <w:rFonts w:ascii="Arial" w:hAnsi="Arial" w:cs="Arial"/>
          <w:b/>
          <w:sz w:val="24"/>
          <w:szCs w:val="24"/>
        </w:rPr>
        <w:t xml:space="preserve">bjectives </w:t>
      </w:r>
    </w:p>
    <w:p w:rsidR="00BA20F9" w:rsidRPr="00B3029B" w:rsidRDefault="00BA20F9" w:rsidP="00B3029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3029B">
        <w:rPr>
          <w:rFonts w:ascii="Arial" w:hAnsi="Arial" w:cs="Arial"/>
          <w:b/>
          <w:sz w:val="24"/>
          <w:szCs w:val="24"/>
        </w:rPr>
        <w:t>S</w:t>
      </w:r>
      <w:r w:rsidRPr="00B3029B">
        <w:rPr>
          <w:rFonts w:ascii="Arial" w:hAnsi="Arial" w:cs="Arial"/>
          <w:b/>
          <w:sz w:val="24"/>
          <w:szCs w:val="24"/>
        </w:rPr>
        <w:t xml:space="preserve">cope of the </w:t>
      </w:r>
      <w:r w:rsidRPr="00B3029B">
        <w:rPr>
          <w:rFonts w:ascii="Arial" w:hAnsi="Arial" w:cs="Arial"/>
          <w:b/>
          <w:sz w:val="24"/>
          <w:szCs w:val="24"/>
        </w:rPr>
        <w:t>P</w:t>
      </w:r>
      <w:r w:rsidRPr="00B3029B">
        <w:rPr>
          <w:rFonts w:ascii="Arial" w:hAnsi="Arial" w:cs="Arial"/>
          <w:b/>
          <w:sz w:val="24"/>
          <w:szCs w:val="24"/>
        </w:rPr>
        <w:t>roject</w:t>
      </w:r>
    </w:p>
    <w:p w:rsidR="00BA20F9" w:rsidRPr="00B3029B" w:rsidRDefault="00BA20F9" w:rsidP="00B3029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3029B">
        <w:rPr>
          <w:rFonts w:ascii="Arial" w:hAnsi="Arial" w:cs="Arial"/>
          <w:b/>
          <w:sz w:val="24"/>
          <w:szCs w:val="24"/>
        </w:rPr>
        <w:t>F</w:t>
      </w:r>
      <w:r w:rsidRPr="00B3029B">
        <w:rPr>
          <w:rFonts w:ascii="Arial" w:hAnsi="Arial" w:cs="Arial"/>
          <w:b/>
          <w:sz w:val="24"/>
          <w:szCs w:val="24"/>
        </w:rPr>
        <w:t xml:space="preserve">inal </w:t>
      </w:r>
      <w:r w:rsidRPr="00B3029B">
        <w:rPr>
          <w:rFonts w:ascii="Arial" w:hAnsi="Arial" w:cs="Arial"/>
          <w:b/>
          <w:sz w:val="24"/>
          <w:szCs w:val="24"/>
        </w:rPr>
        <w:t>D</w:t>
      </w:r>
      <w:r w:rsidRPr="00B3029B">
        <w:rPr>
          <w:rFonts w:ascii="Arial" w:hAnsi="Arial" w:cs="Arial"/>
          <w:b/>
          <w:sz w:val="24"/>
          <w:szCs w:val="24"/>
        </w:rPr>
        <w:t xml:space="preserve">eliverable </w:t>
      </w:r>
    </w:p>
    <w:p w:rsidR="00BA20F9" w:rsidRPr="00B3029B" w:rsidRDefault="00BA20F9" w:rsidP="00B3029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3029B">
        <w:rPr>
          <w:rFonts w:ascii="Arial" w:hAnsi="Arial" w:cs="Arial"/>
          <w:b/>
          <w:sz w:val="24"/>
          <w:szCs w:val="24"/>
        </w:rPr>
        <w:t>P</w:t>
      </w:r>
      <w:r w:rsidRPr="00B3029B">
        <w:rPr>
          <w:rFonts w:ascii="Arial" w:hAnsi="Arial" w:cs="Arial"/>
          <w:b/>
          <w:sz w:val="24"/>
          <w:szCs w:val="24"/>
        </w:rPr>
        <w:t xml:space="preserve">roposed </w:t>
      </w:r>
      <w:r w:rsidRPr="00B3029B">
        <w:rPr>
          <w:rFonts w:ascii="Arial" w:hAnsi="Arial" w:cs="Arial"/>
          <w:b/>
          <w:sz w:val="24"/>
          <w:szCs w:val="24"/>
        </w:rPr>
        <w:t xml:space="preserve">Hardware </w:t>
      </w:r>
      <w:r w:rsidRPr="00B3029B">
        <w:rPr>
          <w:rFonts w:ascii="Arial" w:hAnsi="Arial" w:cs="Arial"/>
          <w:b/>
          <w:sz w:val="24"/>
          <w:szCs w:val="24"/>
        </w:rPr>
        <w:t xml:space="preserve">and </w:t>
      </w:r>
      <w:r w:rsidRPr="00B3029B">
        <w:rPr>
          <w:rFonts w:ascii="Arial" w:hAnsi="Arial" w:cs="Arial"/>
          <w:b/>
          <w:sz w:val="24"/>
          <w:szCs w:val="24"/>
        </w:rPr>
        <w:t>Software</w:t>
      </w:r>
      <w:bookmarkStart w:id="0" w:name="_GoBack"/>
      <w:bookmarkEnd w:id="0"/>
      <w:r w:rsidRPr="00B3029B">
        <w:rPr>
          <w:rFonts w:ascii="Arial" w:hAnsi="Arial" w:cs="Arial"/>
          <w:b/>
          <w:sz w:val="24"/>
          <w:szCs w:val="24"/>
        </w:rPr>
        <w:t xml:space="preserve"> </w:t>
      </w:r>
    </w:p>
    <w:p w:rsidR="00BA20F9" w:rsidRPr="00B3029B" w:rsidRDefault="00BA20F9" w:rsidP="00B3029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3029B">
        <w:rPr>
          <w:rFonts w:ascii="Arial" w:hAnsi="Arial" w:cs="Arial"/>
          <w:b/>
          <w:sz w:val="24"/>
          <w:szCs w:val="24"/>
        </w:rPr>
        <w:t>P</w:t>
      </w:r>
      <w:r w:rsidRPr="00B3029B">
        <w:rPr>
          <w:rFonts w:ascii="Arial" w:hAnsi="Arial" w:cs="Arial"/>
          <w:b/>
          <w:sz w:val="24"/>
          <w:szCs w:val="24"/>
        </w:rPr>
        <w:t xml:space="preserve">roject </w:t>
      </w:r>
      <w:r w:rsidRPr="00B3029B">
        <w:rPr>
          <w:rFonts w:ascii="Arial" w:hAnsi="Arial" w:cs="Arial"/>
          <w:b/>
          <w:sz w:val="24"/>
          <w:szCs w:val="24"/>
        </w:rPr>
        <w:t>S</w:t>
      </w:r>
      <w:r w:rsidRPr="00B3029B">
        <w:rPr>
          <w:rFonts w:ascii="Arial" w:hAnsi="Arial" w:cs="Arial"/>
          <w:b/>
          <w:sz w:val="24"/>
          <w:szCs w:val="24"/>
        </w:rPr>
        <w:t>chedule</w:t>
      </w:r>
    </w:p>
    <w:p w:rsidR="00BA20F9" w:rsidRPr="00B3029B" w:rsidRDefault="00BA20F9" w:rsidP="00B3029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3029B">
        <w:rPr>
          <w:rFonts w:ascii="Arial" w:hAnsi="Arial" w:cs="Arial"/>
          <w:b/>
          <w:sz w:val="24"/>
          <w:szCs w:val="24"/>
        </w:rPr>
        <w:t>R</w:t>
      </w:r>
      <w:r w:rsidRPr="00B3029B">
        <w:rPr>
          <w:rFonts w:ascii="Arial" w:hAnsi="Arial" w:cs="Arial"/>
          <w:b/>
          <w:sz w:val="24"/>
          <w:szCs w:val="24"/>
        </w:rPr>
        <w:t>eferences</w:t>
      </w:r>
    </w:p>
    <w:p w:rsidR="00BA20F9" w:rsidRDefault="00BA20F9" w:rsidP="00BA20F9"/>
    <w:sectPr w:rsidR="00BA20F9" w:rsidSect="00BE2DC0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9D8" w:rsidRDefault="005F79D8" w:rsidP="00304A85">
      <w:pPr>
        <w:spacing w:after="0" w:line="240" w:lineRule="auto"/>
      </w:pPr>
      <w:r>
        <w:separator/>
      </w:r>
    </w:p>
  </w:endnote>
  <w:endnote w:type="continuationSeparator" w:id="0">
    <w:p w:rsidR="005F79D8" w:rsidRDefault="005F79D8" w:rsidP="0030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1414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0F9" w:rsidRDefault="00BA20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9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4A85" w:rsidRDefault="00304A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9D8" w:rsidRDefault="005F79D8" w:rsidP="00304A85">
      <w:pPr>
        <w:spacing w:after="0" w:line="240" w:lineRule="auto"/>
      </w:pPr>
      <w:r>
        <w:separator/>
      </w:r>
    </w:p>
  </w:footnote>
  <w:footnote w:type="continuationSeparator" w:id="0">
    <w:p w:rsidR="005F79D8" w:rsidRDefault="005F79D8" w:rsidP="00304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100A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32E620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86632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5878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DB5AC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BC2C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860A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9C2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F6E6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45C91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E6703E"/>
    <w:multiLevelType w:val="hybridMultilevel"/>
    <w:tmpl w:val="AA4E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EA2705"/>
    <w:multiLevelType w:val="hybridMultilevel"/>
    <w:tmpl w:val="4588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D85991"/>
    <w:multiLevelType w:val="hybridMultilevel"/>
    <w:tmpl w:val="C176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59502F"/>
    <w:multiLevelType w:val="hybridMultilevel"/>
    <w:tmpl w:val="AAAE5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313C9"/>
    <w:multiLevelType w:val="hybridMultilevel"/>
    <w:tmpl w:val="5A18CA6C"/>
    <w:lvl w:ilvl="0" w:tplc="40DCB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E2E6C"/>
    <w:multiLevelType w:val="hybridMultilevel"/>
    <w:tmpl w:val="60EE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5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442"/>
    <w:rsid w:val="0001168E"/>
    <w:rsid w:val="00027425"/>
    <w:rsid w:val="00095C4A"/>
    <w:rsid w:val="000B306B"/>
    <w:rsid w:val="000E3BB2"/>
    <w:rsid w:val="00111F74"/>
    <w:rsid w:val="001255CA"/>
    <w:rsid w:val="001334CE"/>
    <w:rsid w:val="001349ED"/>
    <w:rsid w:val="0013601C"/>
    <w:rsid w:val="001479C1"/>
    <w:rsid w:val="00181216"/>
    <w:rsid w:val="001A2FCB"/>
    <w:rsid w:val="001B22AC"/>
    <w:rsid w:val="001C1BE2"/>
    <w:rsid w:val="001E1139"/>
    <w:rsid w:val="00250E4D"/>
    <w:rsid w:val="00304A85"/>
    <w:rsid w:val="00380600"/>
    <w:rsid w:val="00381EAF"/>
    <w:rsid w:val="003B0F75"/>
    <w:rsid w:val="004407D8"/>
    <w:rsid w:val="00473DB2"/>
    <w:rsid w:val="00477AC1"/>
    <w:rsid w:val="004F173B"/>
    <w:rsid w:val="00516991"/>
    <w:rsid w:val="00597135"/>
    <w:rsid w:val="005D595A"/>
    <w:rsid w:val="005F79D8"/>
    <w:rsid w:val="00627C26"/>
    <w:rsid w:val="006446B4"/>
    <w:rsid w:val="0068215E"/>
    <w:rsid w:val="006C4C63"/>
    <w:rsid w:val="006C4DE0"/>
    <w:rsid w:val="00723178"/>
    <w:rsid w:val="007816B7"/>
    <w:rsid w:val="00795593"/>
    <w:rsid w:val="007B7E8D"/>
    <w:rsid w:val="007E29C6"/>
    <w:rsid w:val="00807E1F"/>
    <w:rsid w:val="00870C17"/>
    <w:rsid w:val="008754DA"/>
    <w:rsid w:val="008756C0"/>
    <w:rsid w:val="00885EF9"/>
    <w:rsid w:val="00891FEF"/>
    <w:rsid w:val="008C7006"/>
    <w:rsid w:val="00934E96"/>
    <w:rsid w:val="00967914"/>
    <w:rsid w:val="0097636D"/>
    <w:rsid w:val="00993712"/>
    <w:rsid w:val="009F6D35"/>
    <w:rsid w:val="00A406C2"/>
    <w:rsid w:val="00AA1A46"/>
    <w:rsid w:val="00B3029B"/>
    <w:rsid w:val="00B35854"/>
    <w:rsid w:val="00B87B66"/>
    <w:rsid w:val="00BA20F9"/>
    <w:rsid w:val="00BC4207"/>
    <w:rsid w:val="00BE2DC0"/>
    <w:rsid w:val="00BF11F4"/>
    <w:rsid w:val="00C228E0"/>
    <w:rsid w:val="00CD5C43"/>
    <w:rsid w:val="00CF6442"/>
    <w:rsid w:val="00D20DF4"/>
    <w:rsid w:val="00D24761"/>
    <w:rsid w:val="00D64B78"/>
    <w:rsid w:val="00D86206"/>
    <w:rsid w:val="00DD330A"/>
    <w:rsid w:val="00DD70B3"/>
    <w:rsid w:val="00E21FF3"/>
    <w:rsid w:val="00E31E62"/>
    <w:rsid w:val="00E35BAD"/>
    <w:rsid w:val="00EA3A8B"/>
    <w:rsid w:val="00ED665F"/>
    <w:rsid w:val="00EE7A66"/>
    <w:rsid w:val="00FB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0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595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0274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D595A"/>
    <w:rPr>
      <w:rFonts w:ascii="Cambria" w:eastAsia="PMingLiU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3C07EC"/>
    <w:rPr>
      <w:rFonts w:ascii="Cambria" w:eastAsia="PMingLiU" w:hAnsi="Cambria" w:cs="Times New Roman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locked/>
    <w:rsid w:val="00891FEF"/>
  </w:style>
  <w:style w:type="paragraph" w:styleId="TOC2">
    <w:name w:val="toc 2"/>
    <w:basedOn w:val="Normal"/>
    <w:next w:val="Normal"/>
    <w:autoRedefine/>
    <w:uiPriority w:val="39"/>
    <w:locked/>
    <w:rsid w:val="00891FEF"/>
    <w:pPr>
      <w:ind w:left="220"/>
    </w:pPr>
  </w:style>
  <w:style w:type="character" w:styleId="Hyperlink">
    <w:name w:val="Hyperlink"/>
    <w:uiPriority w:val="99"/>
    <w:rsid w:val="00891FEF"/>
    <w:rPr>
      <w:rFonts w:cs="Times New Roman"/>
      <w:color w:val="0000FF"/>
      <w:u w:val="single"/>
    </w:rPr>
  </w:style>
  <w:style w:type="paragraph" w:styleId="NoSpacing">
    <w:name w:val="No Spacing"/>
    <w:link w:val="NoSpacingChar"/>
    <w:uiPriority w:val="1"/>
    <w:qFormat/>
    <w:rsid w:val="00C228E0"/>
    <w:rPr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C228E0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BE2DC0"/>
    <w:rPr>
      <w:rFonts w:eastAsia="Calibri" w:cs="Calibr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4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A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4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A8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A20F9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0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595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0274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D595A"/>
    <w:rPr>
      <w:rFonts w:ascii="Cambria" w:eastAsia="PMingLiU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3C07EC"/>
    <w:rPr>
      <w:rFonts w:ascii="Cambria" w:eastAsia="PMingLiU" w:hAnsi="Cambria" w:cs="Times New Roman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locked/>
    <w:rsid w:val="00891FEF"/>
  </w:style>
  <w:style w:type="paragraph" w:styleId="TOC2">
    <w:name w:val="toc 2"/>
    <w:basedOn w:val="Normal"/>
    <w:next w:val="Normal"/>
    <w:autoRedefine/>
    <w:uiPriority w:val="39"/>
    <w:locked/>
    <w:rsid w:val="00891FEF"/>
    <w:pPr>
      <w:ind w:left="220"/>
    </w:pPr>
  </w:style>
  <w:style w:type="character" w:styleId="Hyperlink">
    <w:name w:val="Hyperlink"/>
    <w:uiPriority w:val="99"/>
    <w:rsid w:val="00891FEF"/>
    <w:rPr>
      <w:rFonts w:cs="Times New Roman"/>
      <w:color w:val="0000FF"/>
      <w:u w:val="single"/>
    </w:rPr>
  </w:style>
  <w:style w:type="paragraph" w:styleId="NoSpacing">
    <w:name w:val="No Spacing"/>
    <w:link w:val="NoSpacingChar"/>
    <w:uiPriority w:val="1"/>
    <w:qFormat/>
    <w:rsid w:val="00C228E0"/>
    <w:rPr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C228E0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BE2DC0"/>
    <w:rPr>
      <w:rFonts w:eastAsia="Calibri" w:cs="Calibr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4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A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4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A8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A20F9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%20Wu\Desktop\Normal_Wordcon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5CE"/>
    <w:rsid w:val="00475AD5"/>
    <w:rsid w:val="00CD65CE"/>
    <w:rsid w:val="00D8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0F32A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05B56111B42F4B445FE3C6EE77980">
    <w:name w:val="18305B56111B42F4B445FE3C6EE77980"/>
    <w:rsid w:val="00CD65CE"/>
  </w:style>
  <w:style w:type="paragraph" w:customStyle="1" w:styleId="6E6296C56CE64C20A1F4430BD29013CD">
    <w:name w:val="6E6296C56CE64C20A1F4430BD29013CD"/>
    <w:rsid w:val="00CD65CE"/>
  </w:style>
  <w:style w:type="paragraph" w:customStyle="1" w:styleId="895DC898EFCE407F93C3AB9F2AE27C05">
    <w:name w:val="895DC898EFCE407F93C3AB9F2AE27C05"/>
    <w:rsid w:val="00CD65CE"/>
  </w:style>
  <w:style w:type="paragraph" w:customStyle="1" w:styleId="60D43640374746C0AB45001C81919786">
    <w:name w:val="60D43640374746C0AB45001C81919786"/>
    <w:rsid w:val="00CD65CE"/>
  </w:style>
  <w:style w:type="paragraph" w:customStyle="1" w:styleId="F16E6B8A7D8F45ADB9BFA373CD224E29">
    <w:name w:val="F16E6B8A7D8F45ADB9BFA373CD224E29"/>
    <w:rsid w:val="00CD65CE"/>
  </w:style>
  <w:style w:type="paragraph" w:customStyle="1" w:styleId="D177ED855239427B93888B4A0A873766">
    <w:name w:val="D177ED855239427B93888B4A0A873766"/>
    <w:rsid w:val="00CD65CE"/>
  </w:style>
  <w:style w:type="paragraph" w:customStyle="1" w:styleId="C624826479D54FCDB7CA82075E0E28CC">
    <w:name w:val="C624826479D54FCDB7CA82075E0E28CC"/>
    <w:rsid w:val="00CD65CE"/>
  </w:style>
  <w:style w:type="paragraph" w:customStyle="1" w:styleId="DCEF58725AC54E378E80F40883DA9094">
    <w:name w:val="DCEF58725AC54E378E80F40883DA9094"/>
    <w:rsid w:val="00CD65CE"/>
  </w:style>
  <w:style w:type="paragraph" w:customStyle="1" w:styleId="D9E94830F2DC47C48E140E0E3E0304D5">
    <w:name w:val="D9E94830F2DC47C48E140E0E3E0304D5"/>
    <w:rsid w:val="00CD65CE"/>
  </w:style>
  <w:style w:type="paragraph" w:customStyle="1" w:styleId="B989668B9A654664A89BB342D34D7AE4">
    <w:name w:val="B989668B9A654664A89BB342D34D7AE4"/>
    <w:rsid w:val="00CD65CE"/>
  </w:style>
  <w:style w:type="paragraph" w:customStyle="1" w:styleId="5E248F13F24C4F26B9ADB26D8F4348D8">
    <w:name w:val="5E248F13F24C4F26B9ADB26D8F4348D8"/>
    <w:rsid w:val="00CD65CE"/>
  </w:style>
  <w:style w:type="paragraph" w:customStyle="1" w:styleId="F9D9FA93633D433BA9E307A3128866CC">
    <w:name w:val="F9D9FA93633D433BA9E307A3128866CC"/>
    <w:rsid w:val="00CD65CE"/>
  </w:style>
  <w:style w:type="paragraph" w:customStyle="1" w:styleId="3AC024679413418692C987FD3A2BF4F2">
    <w:name w:val="3AC024679413418692C987FD3A2BF4F2"/>
    <w:rsid w:val="00CD65CE"/>
  </w:style>
  <w:style w:type="paragraph" w:customStyle="1" w:styleId="C47AA1BD76E3479596F5271A085D4590">
    <w:name w:val="C47AA1BD76E3479596F5271A085D4590"/>
    <w:rsid w:val="00CD65CE"/>
  </w:style>
  <w:style w:type="paragraph" w:customStyle="1" w:styleId="35C7F968FB814C8E8C4012700C148831">
    <w:name w:val="35C7F968FB814C8E8C4012700C148831"/>
    <w:rsid w:val="00CD65CE"/>
  </w:style>
  <w:style w:type="paragraph" w:customStyle="1" w:styleId="5CB884F307D64C5893A936EC59C2CCD4">
    <w:name w:val="5CB884F307D64C5893A936EC59C2CCD4"/>
    <w:rsid w:val="00CD65CE"/>
  </w:style>
  <w:style w:type="paragraph" w:customStyle="1" w:styleId="1688DE4D4E6149539467E5830810174A">
    <w:name w:val="1688DE4D4E6149539467E5830810174A"/>
    <w:rsid w:val="00CD65CE"/>
  </w:style>
  <w:style w:type="paragraph" w:customStyle="1" w:styleId="5711A10F18604ABFA12122DDF092636B">
    <w:name w:val="5711A10F18604ABFA12122DDF092636B"/>
    <w:rsid w:val="00CD65CE"/>
  </w:style>
  <w:style w:type="paragraph" w:customStyle="1" w:styleId="808BC532886A43CCA011E2DD4589DD99">
    <w:name w:val="808BC532886A43CCA011E2DD4589DD99"/>
    <w:rsid w:val="00CD65CE"/>
  </w:style>
  <w:style w:type="paragraph" w:customStyle="1" w:styleId="089942793C0B42D9A65C10DB3CCF8B74">
    <w:name w:val="089942793C0B42D9A65C10DB3CCF8B74"/>
    <w:rsid w:val="00CD65CE"/>
  </w:style>
  <w:style w:type="paragraph" w:customStyle="1" w:styleId="E2042E8AB61C4D7DA4074A2171F81AF4">
    <w:name w:val="E2042E8AB61C4D7DA4074A2171F81AF4"/>
    <w:rsid w:val="00CD65CE"/>
  </w:style>
  <w:style w:type="paragraph" w:customStyle="1" w:styleId="DF6D5B7830BB4418908BC5E38DD52BD4">
    <w:name w:val="DF6D5B7830BB4418908BC5E38DD52BD4"/>
    <w:rsid w:val="00CD65CE"/>
  </w:style>
  <w:style w:type="paragraph" w:customStyle="1" w:styleId="9CF6336DBBF8421799014F84179FEF76">
    <w:name w:val="9CF6336DBBF8421799014F84179FEF76"/>
    <w:rsid w:val="00CD65CE"/>
  </w:style>
  <w:style w:type="paragraph" w:customStyle="1" w:styleId="A52B737F12A145E3A30E409E60466D03">
    <w:name w:val="A52B737F12A145E3A30E409E60466D03"/>
    <w:rsid w:val="00CD65CE"/>
  </w:style>
  <w:style w:type="paragraph" w:customStyle="1" w:styleId="76C3A4F124A94C43B9335F4DB4B1BF60">
    <w:name w:val="76C3A4F124A94C43B9335F4DB4B1BF60"/>
    <w:rsid w:val="00CD65CE"/>
  </w:style>
  <w:style w:type="paragraph" w:customStyle="1" w:styleId="1DD0472D7C2E4D1B80C6E4537798BCFE">
    <w:name w:val="1DD0472D7C2E4D1B80C6E4537798BCFE"/>
    <w:rsid w:val="00CD65CE"/>
  </w:style>
  <w:style w:type="paragraph" w:customStyle="1" w:styleId="E1D74AF10FA942359C1EB2D61F544681">
    <w:name w:val="E1D74AF10FA942359C1EB2D61F544681"/>
    <w:rsid w:val="00CD65CE"/>
  </w:style>
  <w:style w:type="paragraph" w:customStyle="1" w:styleId="5D543B9360E440CEB018DFB045C0F656">
    <w:name w:val="5D543B9360E440CEB018DFB045C0F656"/>
    <w:rsid w:val="00CD65CE"/>
  </w:style>
  <w:style w:type="paragraph" w:customStyle="1" w:styleId="B5E1EFABA1664C55B73EC42946C4CE8D">
    <w:name w:val="B5E1EFABA1664C55B73EC42946C4CE8D"/>
  </w:style>
  <w:style w:type="paragraph" w:customStyle="1" w:styleId="8ACC2C9BC6B34DA98D299233EE2CB915">
    <w:name w:val="8ACC2C9BC6B34DA98D299233EE2CB9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05B56111B42F4B445FE3C6EE77980">
    <w:name w:val="18305B56111B42F4B445FE3C6EE77980"/>
    <w:rsid w:val="00CD65CE"/>
  </w:style>
  <w:style w:type="paragraph" w:customStyle="1" w:styleId="6E6296C56CE64C20A1F4430BD29013CD">
    <w:name w:val="6E6296C56CE64C20A1F4430BD29013CD"/>
    <w:rsid w:val="00CD65CE"/>
  </w:style>
  <w:style w:type="paragraph" w:customStyle="1" w:styleId="895DC898EFCE407F93C3AB9F2AE27C05">
    <w:name w:val="895DC898EFCE407F93C3AB9F2AE27C05"/>
    <w:rsid w:val="00CD65CE"/>
  </w:style>
  <w:style w:type="paragraph" w:customStyle="1" w:styleId="60D43640374746C0AB45001C81919786">
    <w:name w:val="60D43640374746C0AB45001C81919786"/>
    <w:rsid w:val="00CD65CE"/>
  </w:style>
  <w:style w:type="paragraph" w:customStyle="1" w:styleId="F16E6B8A7D8F45ADB9BFA373CD224E29">
    <w:name w:val="F16E6B8A7D8F45ADB9BFA373CD224E29"/>
    <w:rsid w:val="00CD65CE"/>
  </w:style>
  <w:style w:type="paragraph" w:customStyle="1" w:styleId="D177ED855239427B93888B4A0A873766">
    <w:name w:val="D177ED855239427B93888B4A0A873766"/>
    <w:rsid w:val="00CD65CE"/>
  </w:style>
  <w:style w:type="paragraph" w:customStyle="1" w:styleId="C624826479D54FCDB7CA82075E0E28CC">
    <w:name w:val="C624826479D54FCDB7CA82075E0E28CC"/>
    <w:rsid w:val="00CD65CE"/>
  </w:style>
  <w:style w:type="paragraph" w:customStyle="1" w:styleId="DCEF58725AC54E378E80F40883DA9094">
    <w:name w:val="DCEF58725AC54E378E80F40883DA9094"/>
    <w:rsid w:val="00CD65CE"/>
  </w:style>
  <w:style w:type="paragraph" w:customStyle="1" w:styleId="D9E94830F2DC47C48E140E0E3E0304D5">
    <w:name w:val="D9E94830F2DC47C48E140E0E3E0304D5"/>
    <w:rsid w:val="00CD65CE"/>
  </w:style>
  <w:style w:type="paragraph" w:customStyle="1" w:styleId="B989668B9A654664A89BB342D34D7AE4">
    <w:name w:val="B989668B9A654664A89BB342D34D7AE4"/>
    <w:rsid w:val="00CD65CE"/>
  </w:style>
  <w:style w:type="paragraph" w:customStyle="1" w:styleId="5E248F13F24C4F26B9ADB26D8F4348D8">
    <w:name w:val="5E248F13F24C4F26B9ADB26D8F4348D8"/>
    <w:rsid w:val="00CD65CE"/>
  </w:style>
  <w:style w:type="paragraph" w:customStyle="1" w:styleId="F9D9FA93633D433BA9E307A3128866CC">
    <w:name w:val="F9D9FA93633D433BA9E307A3128866CC"/>
    <w:rsid w:val="00CD65CE"/>
  </w:style>
  <w:style w:type="paragraph" w:customStyle="1" w:styleId="3AC024679413418692C987FD3A2BF4F2">
    <w:name w:val="3AC024679413418692C987FD3A2BF4F2"/>
    <w:rsid w:val="00CD65CE"/>
  </w:style>
  <w:style w:type="paragraph" w:customStyle="1" w:styleId="C47AA1BD76E3479596F5271A085D4590">
    <w:name w:val="C47AA1BD76E3479596F5271A085D4590"/>
    <w:rsid w:val="00CD65CE"/>
  </w:style>
  <w:style w:type="paragraph" w:customStyle="1" w:styleId="35C7F968FB814C8E8C4012700C148831">
    <w:name w:val="35C7F968FB814C8E8C4012700C148831"/>
    <w:rsid w:val="00CD65CE"/>
  </w:style>
  <w:style w:type="paragraph" w:customStyle="1" w:styleId="5CB884F307D64C5893A936EC59C2CCD4">
    <w:name w:val="5CB884F307D64C5893A936EC59C2CCD4"/>
    <w:rsid w:val="00CD65CE"/>
  </w:style>
  <w:style w:type="paragraph" w:customStyle="1" w:styleId="1688DE4D4E6149539467E5830810174A">
    <w:name w:val="1688DE4D4E6149539467E5830810174A"/>
    <w:rsid w:val="00CD65CE"/>
  </w:style>
  <w:style w:type="paragraph" w:customStyle="1" w:styleId="5711A10F18604ABFA12122DDF092636B">
    <w:name w:val="5711A10F18604ABFA12122DDF092636B"/>
    <w:rsid w:val="00CD65CE"/>
  </w:style>
  <w:style w:type="paragraph" w:customStyle="1" w:styleId="808BC532886A43CCA011E2DD4589DD99">
    <w:name w:val="808BC532886A43CCA011E2DD4589DD99"/>
    <w:rsid w:val="00CD65CE"/>
  </w:style>
  <w:style w:type="paragraph" w:customStyle="1" w:styleId="089942793C0B42D9A65C10DB3CCF8B74">
    <w:name w:val="089942793C0B42D9A65C10DB3CCF8B74"/>
    <w:rsid w:val="00CD65CE"/>
  </w:style>
  <w:style w:type="paragraph" w:customStyle="1" w:styleId="E2042E8AB61C4D7DA4074A2171F81AF4">
    <w:name w:val="E2042E8AB61C4D7DA4074A2171F81AF4"/>
    <w:rsid w:val="00CD65CE"/>
  </w:style>
  <w:style w:type="paragraph" w:customStyle="1" w:styleId="DF6D5B7830BB4418908BC5E38DD52BD4">
    <w:name w:val="DF6D5B7830BB4418908BC5E38DD52BD4"/>
    <w:rsid w:val="00CD65CE"/>
  </w:style>
  <w:style w:type="paragraph" w:customStyle="1" w:styleId="9CF6336DBBF8421799014F84179FEF76">
    <w:name w:val="9CF6336DBBF8421799014F84179FEF76"/>
    <w:rsid w:val="00CD65CE"/>
  </w:style>
  <w:style w:type="paragraph" w:customStyle="1" w:styleId="A52B737F12A145E3A30E409E60466D03">
    <w:name w:val="A52B737F12A145E3A30E409E60466D03"/>
    <w:rsid w:val="00CD65CE"/>
  </w:style>
  <w:style w:type="paragraph" w:customStyle="1" w:styleId="76C3A4F124A94C43B9335F4DB4B1BF60">
    <w:name w:val="76C3A4F124A94C43B9335F4DB4B1BF60"/>
    <w:rsid w:val="00CD65CE"/>
  </w:style>
  <w:style w:type="paragraph" w:customStyle="1" w:styleId="1DD0472D7C2E4D1B80C6E4537798BCFE">
    <w:name w:val="1DD0472D7C2E4D1B80C6E4537798BCFE"/>
    <w:rsid w:val="00CD65CE"/>
  </w:style>
  <w:style w:type="paragraph" w:customStyle="1" w:styleId="E1D74AF10FA942359C1EB2D61F544681">
    <w:name w:val="E1D74AF10FA942359C1EB2D61F544681"/>
    <w:rsid w:val="00CD65CE"/>
  </w:style>
  <w:style w:type="paragraph" w:customStyle="1" w:styleId="5D543B9360E440CEB018DFB045C0F656">
    <w:name w:val="5D543B9360E440CEB018DFB045C0F656"/>
    <w:rsid w:val="00CD65CE"/>
  </w:style>
  <w:style w:type="paragraph" w:customStyle="1" w:styleId="B5E1EFABA1664C55B73EC42946C4CE8D">
    <w:name w:val="B5E1EFABA1664C55B73EC42946C4CE8D"/>
  </w:style>
  <w:style w:type="paragraph" w:customStyle="1" w:styleId="8ACC2C9BC6B34DA98D299233EE2CB915">
    <w:name w:val="8ACC2C9BC6B34DA98D299233EE2CB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Intelligence Tool for Dow-Chemical Project</vt:lpstr>
    </vt:vector>
  </TitlesOfParts>
  <Company>Staffordshire UniversityBSc (hons) Business Information TechnologyFinal Year Project ProposalCourse: 93901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</dc:title>
  <dc:creator>Ivan Wu</dc:creator>
  <cp:lastModifiedBy>Dr. CHEUNG Bryan</cp:lastModifiedBy>
  <cp:revision>16</cp:revision>
  <dcterms:created xsi:type="dcterms:W3CDTF">2010-10-11T11:06:00Z</dcterms:created>
  <dcterms:modified xsi:type="dcterms:W3CDTF">2010-10-11T11:17:00Z</dcterms:modified>
</cp:coreProperties>
</file>